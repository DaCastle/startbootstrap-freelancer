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48" w:type="pct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2157"/>
        <w:gridCol w:w="8747"/>
      </w:tblGrid>
      <w:tr w:rsidR="00AF0B90" w14:paraId="2129AA9F" w14:textId="77777777" w:rsidTr="006A0087">
        <w:trPr>
          <w:trHeight w:val="1052"/>
        </w:trPr>
        <w:tc>
          <w:tcPr>
            <w:tcW w:w="2157" w:type="dxa"/>
          </w:tcPr>
          <w:p w14:paraId="3055DF48" w14:textId="77777777" w:rsidR="00AF0B90" w:rsidRDefault="00AF0B90"/>
        </w:tc>
        <w:tc>
          <w:tcPr>
            <w:tcW w:w="8747" w:type="dxa"/>
          </w:tcPr>
          <w:p w14:paraId="6963A126" w14:textId="77777777" w:rsidR="00AF0B90" w:rsidRDefault="002449C2">
            <w:pPr>
              <w:pStyle w:val="Title"/>
            </w:pPr>
            <w:sdt>
              <w:sdtPr>
                <w:alias w:val="Your Name"/>
                <w:tag w:val=""/>
                <w:id w:val="1103681501"/>
                <w:placeholder>
                  <w:docPart w:val="36EC9844968B4D1AACE5BC29FB366ED7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0D7EF7">
                  <w:t>Dakota Castleberg</w:t>
                </w:r>
              </w:sdtContent>
            </w:sdt>
          </w:p>
          <w:p w14:paraId="2E2A2066" w14:textId="7C5429B0" w:rsidR="00AF0B90" w:rsidRDefault="002449C2" w:rsidP="00574E40">
            <w:pPr>
              <w:pStyle w:val="ContactInformation"/>
            </w:pPr>
            <w:sdt>
              <w:sdtPr>
                <w:alias w:val="Street Address"/>
                <w:tag w:val=""/>
                <w:id w:val="1856846159"/>
                <w:placeholder>
                  <w:docPart w:val="28C64BE5E1DB4D7BACB3815055BA347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574E40">
                  <w:t>7601 32nd Ave N APT 210, MN</w:t>
                </w:r>
              </w:sdtContent>
            </w:sdt>
            <w:r w:rsidR="00E71F74">
              <w:t xml:space="preserve"> </w:t>
            </w:r>
            <w:r w:rsidR="00E71F74">
              <w:rPr>
                <w:rFonts w:ascii="Century Gothic" w:hAnsi="Century Gothic"/>
              </w:rPr>
              <w:t xml:space="preserve">− </w:t>
            </w:r>
            <w:sdt>
              <w:sdtPr>
                <w:alias w:val="Telephone"/>
                <w:tag w:val=""/>
                <w:id w:val="50207725"/>
                <w:placeholder>
                  <w:docPart w:val="C458B496C9E9472DACB39B3EF0DCB80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0D7EF7">
                  <w:t>6083451896</w:t>
                </w:r>
              </w:sdtContent>
            </w:sdt>
            <w:r w:rsidR="00E71F74">
              <w:t xml:space="preserve"> </w:t>
            </w:r>
            <w:r w:rsidR="00E71F74">
              <w:rPr>
                <w:rFonts w:ascii="Century Gothic" w:hAnsi="Century Gothic"/>
              </w:rPr>
              <w:t>–</w:t>
            </w:r>
            <w:r w:rsidR="00E71F74">
              <w:t xml:space="preserve"> </w:t>
            </w:r>
            <w:sdt>
              <w:sdtPr>
                <w:alias w:val="Email"/>
                <w:tag w:val=""/>
                <w:id w:val="2033993437"/>
                <w:placeholder>
                  <w:docPart w:val="427D21127FF34A7ABC5E1010F2780186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921C75" w:rsidRPr="00921C75">
                  <w:t xml:space="preserve">Dakota.castleberg18@gmail.com                      </w:t>
                </w:r>
                <w:proofErr w:type="gramStart"/>
                <w:r w:rsidR="00921C75" w:rsidRPr="00921C75">
                  <w:t>GitHub :</w:t>
                </w:r>
                <w:proofErr w:type="gramEnd"/>
                <w:r w:rsidR="00921C75" w:rsidRPr="00921C75">
                  <w:t xml:space="preserve"> https://github.com/DaCastle                                                                                                              Personal Site : http</w:t>
                </w:r>
                <w:r w:rsidR="00921C75">
                  <w:t>://dakotacastleberg.netlify.com</w:t>
                </w:r>
              </w:sdtContent>
            </w:sdt>
          </w:p>
        </w:tc>
      </w:tr>
      <w:tr w:rsidR="00AF0B90" w14:paraId="68BEF3C5" w14:textId="77777777" w:rsidTr="006A0087">
        <w:trPr>
          <w:trHeight w:val="5801"/>
        </w:trPr>
        <w:sdt>
          <w:sdtPr>
            <w:id w:val="1033002868"/>
            <w:placeholder>
              <w:docPart w:val="A3E78CBDE5DF4F82828843AB1C27621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7" w:type="dxa"/>
              </w:tcPr>
              <w:p w14:paraId="6465FB19" w14:textId="77777777" w:rsidR="00AF0B90" w:rsidRDefault="00E71F74">
                <w:pPr>
                  <w:pStyle w:val="Heading1"/>
                </w:pPr>
                <w:r>
                  <w:t>Experience</w:t>
                </w:r>
              </w:p>
            </w:tc>
          </w:sdtContent>
        </w:sdt>
        <w:tc>
          <w:tcPr>
            <w:tcW w:w="8747" w:type="dxa"/>
          </w:tcPr>
          <w:p w14:paraId="406D4461" w14:textId="2F51363D" w:rsidR="00AE24EE" w:rsidRPr="006A0087" w:rsidRDefault="00AE24EE" w:rsidP="00AE24EE">
            <w:pPr>
              <w:pStyle w:val="Heading1"/>
            </w:pPr>
            <w:r>
              <w:t xml:space="preserve">Developer – </w:t>
            </w:r>
            <w:proofErr w:type="spellStart"/>
            <w:r>
              <w:t>Magenic</w:t>
            </w:r>
            <w:proofErr w:type="spellEnd"/>
            <w:r>
              <w:t xml:space="preserve"> Technologies</w:t>
            </w:r>
          </w:p>
          <w:p w14:paraId="3AE506BE" w14:textId="5547EF38" w:rsidR="00AE24EE" w:rsidRDefault="00AE24EE" w:rsidP="00AE24EE">
            <w:pPr>
              <w:rPr>
                <w:rStyle w:val="normaltextrun"/>
                <w:rFonts w:asciiTheme="majorHAnsi" w:hAnsiTheme="majorHAnsi" w:cs="Arial"/>
                <w:bCs/>
                <w:color w:val="000000"/>
                <w:szCs w:val="18"/>
              </w:rPr>
            </w:pPr>
            <w:r>
              <w:t xml:space="preserve">PROJECT - </w:t>
            </w:r>
            <w:r w:rsidRPr="00D41DC0">
              <w:rPr>
                <w:rStyle w:val="normaltextrun"/>
                <w:rFonts w:asciiTheme="majorHAnsi" w:hAnsiTheme="majorHAnsi" w:cs="Arial"/>
                <w:bCs/>
                <w:color w:val="000000"/>
                <w:szCs w:val="18"/>
              </w:rPr>
              <w:t xml:space="preserve">A </w:t>
            </w:r>
            <w:r w:rsidR="0053389C">
              <w:rPr>
                <w:rStyle w:val="normaltextrun"/>
                <w:rFonts w:asciiTheme="majorHAnsi" w:hAnsiTheme="majorHAnsi" w:cs="Arial"/>
                <w:bCs/>
                <w:color w:val="000000"/>
                <w:szCs w:val="18"/>
              </w:rPr>
              <w:t>Money transfer company</w:t>
            </w:r>
          </w:p>
          <w:p w14:paraId="21C535F8" w14:textId="6B12DCCD" w:rsidR="00A40894" w:rsidRPr="009E5FA5" w:rsidRDefault="0053389C" w:rsidP="009E5FA5">
            <w:pPr>
              <w:rPr>
                <w:rStyle w:val="normaltextrun"/>
                <w:rFonts w:asciiTheme="majorHAnsi" w:hAnsiTheme="majorHAnsi" w:cs="Arial"/>
                <w:b/>
                <w:bCs/>
                <w:i/>
                <w:color w:val="000000"/>
                <w:szCs w:val="18"/>
              </w:rPr>
            </w:pPr>
            <w:r>
              <w:rPr>
                <w:rStyle w:val="normaltextrun"/>
                <w:rFonts w:asciiTheme="majorHAnsi" w:hAnsiTheme="majorHAnsi" w:cs="Arial"/>
                <w:bCs/>
                <w:i/>
                <w:color w:val="000000"/>
                <w:szCs w:val="18"/>
              </w:rPr>
              <w:t>June 2017 – Current</w:t>
            </w:r>
          </w:p>
          <w:p w14:paraId="32A95B7D" w14:textId="77777777" w:rsidR="00152BEF" w:rsidRDefault="00152BEF" w:rsidP="00152BEF">
            <w:pPr>
              <w:pStyle w:val="ListParagraph"/>
              <w:numPr>
                <w:ilvl w:val="0"/>
                <w:numId w:val="8"/>
              </w:numPr>
            </w:pPr>
            <w:r>
              <w:t>AngularJS, Bootstrap, HTML, CSS – feature development &amp; bugs</w:t>
            </w:r>
          </w:p>
          <w:p w14:paraId="01757586" w14:textId="0A5CA9E3" w:rsidR="000B174F" w:rsidRPr="00B25717" w:rsidRDefault="000B174F" w:rsidP="000B174F">
            <w:pPr>
              <w:pStyle w:val="ListParagraph"/>
              <w:numPr>
                <w:ilvl w:val="0"/>
                <w:numId w:val="8"/>
              </w:numPr>
              <w:rPr>
                <w:rStyle w:val="normaltextrun"/>
              </w:rPr>
            </w:pPr>
            <w:r w:rsidRPr="00B25717">
              <w:rPr>
                <w:rStyle w:val="normaltextrun"/>
                <w:rFonts w:cs="Arial"/>
                <w:color w:val="000000"/>
                <w:szCs w:val="18"/>
              </w:rPr>
              <w:t>Unit &amp; Integration tests for AngularJS – Jasmine, Protractor</w:t>
            </w:r>
          </w:p>
          <w:p w14:paraId="79E3C51C" w14:textId="77777777" w:rsidR="000B174F" w:rsidRDefault="000B174F" w:rsidP="000B174F">
            <w:pPr>
              <w:pStyle w:val="ListParagraph"/>
              <w:numPr>
                <w:ilvl w:val="0"/>
                <w:numId w:val="8"/>
              </w:numPr>
            </w:pPr>
            <w:r>
              <w:t>Conversion of AngularJS Controllers to Components for later upgrade to Angular 4</w:t>
            </w:r>
          </w:p>
          <w:p w14:paraId="1575AD67" w14:textId="77777777" w:rsidR="00B25717" w:rsidRPr="00B25717" w:rsidRDefault="00B25717" w:rsidP="00B25717"/>
          <w:p w14:paraId="39448F61" w14:textId="287319F5" w:rsidR="006A0087" w:rsidRPr="006A0087" w:rsidRDefault="005204A2" w:rsidP="006A0087">
            <w:pPr>
              <w:pStyle w:val="Heading1"/>
            </w:pPr>
            <w:r>
              <w:t xml:space="preserve">Associate Developer – </w:t>
            </w:r>
            <w:proofErr w:type="spellStart"/>
            <w:r>
              <w:t>Magenic</w:t>
            </w:r>
            <w:proofErr w:type="spellEnd"/>
            <w:r>
              <w:t xml:space="preserve"> Technologies</w:t>
            </w:r>
          </w:p>
          <w:p w14:paraId="1D101D29" w14:textId="49BE9A78" w:rsidR="00D3722C" w:rsidRDefault="005204A2" w:rsidP="005204A2">
            <w:pPr>
              <w:rPr>
                <w:rStyle w:val="normaltextrun"/>
                <w:rFonts w:asciiTheme="majorHAnsi" w:hAnsiTheme="majorHAnsi" w:cs="Arial"/>
                <w:bCs/>
                <w:color w:val="000000"/>
                <w:szCs w:val="18"/>
              </w:rPr>
            </w:pPr>
            <w:r>
              <w:t xml:space="preserve">PROJECT - </w:t>
            </w:r>
            <w:r w:rsidRPr="00D41DC0">
              <w:rPr>
                <w:rStyle w:val="normaltextrun"/>
                <w:rFonts w:asciiTheme="majorHAnsi" w:hAnsiTheme="majorHAnsi" w:cs="Arial"/>
                <w:bCs/>
                <w:color w:val="000000"/>
                <w:szCs w:val="18"/>
              </w:rPr>
              <w:t>A Utility, Telecommunications and Civi</w:t>
            </w:r>
            <w:r w:rsidR="005F6473">
              <w:rPr>
                <w:rStyle w:val="normaltextrun"/>
                <w:rFonts w:asciiTheme="majorHAnsi" w:hAnsiTheme="majorHAnsi" w:cs="Arial"/>
                <w:bCs/>
                <w:color w:val="000000"/>
                <w:szCs w:val="18"/>
              </w:rPr>
              <w:t>l Markets Products Manufacturer &amp;</w:t>
            </w:r>
            <w:r w:rsidRPr="00D41DC0">
              <w:rPr>
                <w:rStyle w:val="apple-converted-space"/>
                <w:rFonts w:asciiTheme="majorHAnsi" w:hAnsiTheme="majorHAnsi" w:cs="Arial"/>
                <w:bCs/>
                <w:color w:val="000000"/>
                <w:szCs w:val="18"/>
              </w:rPr>
              <w:t> </w:t>
            </w:r>
            <w:r w:rsidR="00D3722C">
              <w:rPr>
                <w:rStyle w:val="normaltextrun"/>
                <w:rFonts w:asciiTheme="majorHAnsi" w:hAnsiTheme="majorHAnsi" w:cs="Arial"/>
                <w:bCs/>
                <w:color w:val="000000"/>
                <w:szCs w:val="18"/>
              </w:rPr>
              <w:t>Developer</w:t>
            </w:r>
          </w:p>
          <w:p w14:paraId="551E73A4" w14:textId="1B6C1937" w:rsidR="005204A2" w:rsidRPr="00D3722C" w:rsidRDefault="005204A2" w:rsidP="005204A2">
            <w:pPr>
              <w:rPr>
                <w:rStyle w:val="normaltextrun"/>
                <w:rFonts w:asciiTheme="majorHAnsi" w:hAnsiTheme="majorHAnsi" w:cs="Arial"/>
                <w:b/>
                <w:bCs/>
                <w:i/>
                <w:color w:val="000000"/>
                <w:szCs w:val="18"/>
              </w:rPr>
            </w:pPr>
            <w:r w:rsidRPr="00D3722C">
              <w:rPr>
                <w:rStyle w:val="normaltextrun"/>
                <w:rFonts w:asciiTheme="majorHAnsi" w:hAnsiTheme="majorHAnsi" w:cs="Arial"/>
                <w:bCs/>
                <w:i/>
                <w:color w:val="000000"/>
                <w:szCs w:val="18"/>
              </w:rPr>
              <w:t>Sept 2016 – May 2017</w:t>
            </w:r>
            <w:bookmarkStart w:id="0" w:name="_GoBack"/>
            <w:bookmarkEnd w:id="0"/>
          </w:p>
          <w:p w14:paraId="272CDF52" w14:textId="7430C18C" w:rsidR="005204A2" w:rsidRPr="006A0087" w:rsidRDefault="005204A2" w:rsidP="00B25717">
            <w:pPr>
              <w:pStyle w:val="ListParagraph"/>
              <w:numPr>
                <w:ilvl w:val="0"/>
                <w:numId w:val="8"/>
              </w:numPr>
              <w:rPr>
                <w:rStyle w:val="normaltextrun"/>
                <w:rFonts w:asciiTheme="majorHAnsi" w:hAnsiTheme="majorHAnsi"/>
                <w:b/>
                <w:szCs w:val="18"/>
              </w:rPr>
            </w:pPr>
            <w:r w:rsidRPr="006A0087">
              <w:rPr>
                <w:rStyle w:val="normaltextrun"/>
                <w:rFonts w:asciiTheme="majorHAnsi" w:hAnsiTheme="majorHAnsi" w:cs="Arial"/>
                <w:b/>
                <w:color w:val="000000"/>
                <w:szCs w:val="18"/>
              </w:rPr>
              <w:t>Primary front-end Developer</w:t>
            </w:r>
          </w:p>
          <w:p w14:paraId="66860B8E" w14:textId="139C9186" w:rsidR="005204A2" w:rsidRPr="005204A2" w:rsidRDefault="005204A2" w:rsidP="00B25717">
            <w:pPr>
              <w:pStyle w:val="ListParagraph"/>
              <w:numPr>
                <w:ilvl w:val="0"/>
                <w:numId w:val="8"/>
              </w:numPr>
              <w:rPr>
                <w:rStyle w:val="normaltextrun"/>
                <w:rFonts w:asciiTheme="majorHAnsi" w:hAnsiTheme="majorHAnsi"/>
                <w:szCs w:val="18"/>
              </w:rPr>
            </w:pPr>
            <w:r w:rsidRPr="005204A2">
              <w:rPr>
                <w:rStyle w:val="normaltextrun"/>
                <w:rFonts w:asciiTheme="majorHAnsi" w:hAnsiTheme="majorHAnsi" w:cs="Arial"/>
                <w:color w:val="000000"/>
                <w:szCs w:val="18"/>
              </w:rPr>
              <w:t>Construct</w:t>
            </w:r>
            <w:r w:rsidR="00314FD3">
              <w:rPr>
                <w:rStyle w:val="normaltextrun"/>
                <w:rFonts w:asciiTheme="majorHAnsi" w:hAnsiTheme="majorHAnsi" w:cs="Arial"/>
                <w:color w:val="000000"/>
                <w:szCs w:val="18"/>
              </w:rPr>
              <w:t xml:space="preserve">ed </w:t>
            </w:r>
            <w:r w:rsidRPr="005204A2">
              <w:rPr>
                <w:rStyle w:val="normaltextrun"/>
                <w:rFonts w:asciiTheme="majorHAnsi" w:hAnsiTheme="majorHAnsi" w:cs="Arial"/>
                <w:color w:val="000000"/>
                <w:szCs w:val="18"/>
              </w:rPr>
              <w:t>plumbing for the Web application - AngularJS1.5</w:t>
            </w:r>
            <w:r w:rsidR="00314FD3">
              <w:rPr>
                <w:rStyle w:val="normaltextrun"/>
                <w:rFonts w:asciiTheme="majorHAnsi" w:hAnsiTheme="majorHAnsi" w:cs="Arial"/>
                <w:color w:val="000000"/>
                <w:szCs w:val="18"/>
              </w:rPr>
              <w:t>, Kendo UI, Bootstrap</w:t>
            </w:r>
          </w:p>
          <w:p w14:paraId="53FE6ACF" w14:textId="65B44382" w:rsidR="005204A2" w:rsidRPr="00D41DC0" w:rsidRDefault="005204A2" w:rsidP="00B25717">
            <w:pPr>
              <w:pStyle w:val="ListParagraph"/>
              <w:numPr>
                <w:ilvl w:val="0"/>
                <w:numId w:val="8"/>
              </w:numPr>
              <w:rPr>
                <w:rStyle w:val="normaltextrun"/>
                <w:rFonts w:asciiTheme="majorHAnsi" w:hAnsiTheme="majorHAnsi"/>
                <w:szCs w:val="18"/>
              </w:rPr>
            </w:pPr>
            <w:r w:rsidRPr="005204A2">
              <w:rPr>
                <w:rStyle w:val="normaltextrun"/>
                <w:rFonts w:asciiTheme="majorHAnsi" w:hAnsiTheme="majorHAnsi" w:cs="Arial"/>
                <w:color w:val="000000"/>
                <w:szCs w:val="18"/>
              </w:rPr>
              <w:t>Integrated Angular, Kendo UI, Bootstrap as core frameworks</w:t>
            </w:r>
            <w:r w:rsidRPr="005204A2">
              <w:rPr>
                <w:rStyle w:val="apple-converted-space"/>
                <w:rFonts w:asciiTheme="majorHAnsi" w:hAnsiTheme="majorHAnsi" w:cs="Arial"/>
                <w:color w:val="000000"/>
                <w:szCs w:val="18"/>
              </w:rPr>
              <w:t> </w:t>
            </w:r>
            <w:r w:rsidRPr="005204A2">
              <w:rPr>
                <w:rStyle w:val="normaltextrun"/>
                <w:rFonts w:asciiTheme="majorHAnsi" w:hAnsiTheme="majorHAnsi" w:cs="Arial"/>
                <w:color w:val="000000"/>
                <w:szCs w:val="18"/>
              </w:rPr>
              <w:t>– paired</w:t>
            </w:r>
            <w:r w:rsidRPr="005204A2">
              <w:rPr>
                <w:rStyle w:val="apple-converted-space"/>
                <w:rFonts w:asciiTheme="majorHAnsi" w:hAnsiTheme="majorHAnsi" w:cs="Arial"/>
                <w:color w:val="000000"/>
                <w:szCs w:val="18"/>
              </w:rPr>
              <w:t> </w:t>
            </w:r>
            <w:r w:rsidRPr="005204A2">
              <w:rPr>
                <w:rStyle w:val="normaltextrun"/>
                <w:rFonts w:asciiTheme="majorHAnsi" w:hAnsiTheme="majorHAnsi" w:cs="Arial"/>
                <w:color w:val="000000"/>
                <w:szCs w:val="18"/>
              </w:rPr>
              <w:t>with</w:t>
            </w:r>
            <w:r w:rsidRPr="005204A2">
              <w:rPr>
                <w:rStyle w:val="apple-converted-space"/>
                <w:rFonts w:asciiTheme="majorHAnsi" w:hAnsiTheme="majorHAnsi" w:cs="Arial"/>
                <w:color w:val="000000"/>
                <w:szCs w:val="18"/>
              </w:rPr>
              <w:t> </w:t>
            </w:r>
            <w:r w:rsidR="00D41DC0">
              <w:rPr>
                <w:rStyle w:val="normaltextrun"/>
                <w:rFonts w:asciiTheme="majorHAnsi" w:hAnsiTheme="majorHAnsi" w:cs="Arial"/>
                <w:color w:val="000000"/>
                <w:szCs w:val="18"/>
              </w:rPr>
              <w:t xml:space="preserve">JS, </w:t>
            </w:r>
            <w:r w:rsidRPr="005204A2">
              <w:rPr>
                <w:rStyle w:val="normaltextrun"/>
                <w:rFonts w:asciiTheme="majorHAnsi" w:hAnsiTheme="majorHAnsi" w:cs="Arial"/>
                <w:color w:val="000000"/>
                <w:szCs w:val="18"/>
              </w:rPr>
              <w:t>CSS</w:t>
            </w:r>
            <w:r w:rsidR="0076514C">
              <w:rPr>
                <w:rStyle w:val="normaltextrun"/>
                <w:rFonts w:asciiTheme="majorHAnsi" w:hAnsiTheme="majorHAnsi" w:cs="Arial"/>
                <w:color w:val="000000"/>
                <w:szCs w:val="18"/>
              </w:rPr>
              <w:t>3</w:t>
            </w:r>
            <w:r w:rsidR="00D41DC0">
              <w:rPr>
                <w:rStyle w:val="normaltextrun"/>
                <w:rFonts w:asciiTheme="majorHAnsi" w:hAnsiTheme="majorHAnsi" w:cs="Arial"/>
                <w:color w:val="000000"/>
                <w:szCs w:val="18"/>
              </w:rPr>
              <w:t>, HTML</w:t>
            </w:r>
            <w:r w:rsidR="0076514C">
              <w:rPr>
                <w:rStyle w:val="normaltextrun"/>
                <w:rFonts w:asciiTheme="majorHAnsi" w:hAnsiTheme="majorHAnsi" w:cs="Arial"/>
                <w:color w:val="000000"/>
                <w:szCs w:val="18"/>
              </w:rPr>
              <w:t>5</w:t>
            </w:r>
          </w:p>
          <w:p w14:paraId="6BB91F31" w14:textId="0CF08F89" w:rsidR="00D41DC0" w:rsidRPr="006A0087" w:rsidRDefault="005F6473" w:rsidP="00B25717">
            <w:pPr>
              <w:pStyle w:val="ListParagraph"/>
              <w:numPr>
                <w:ilvl w:val="0"/>
                <w:numId w:val="8"/>
              </w:numPr>
              <w:rPr>
                <w:rStyle w:val="normaltextrun"/>
                <w:rFonts w:asciiTheme="majorHAnsi" w:hAnsiTheme="majorHAnsi"/>
                <w:szCs w:val="18"/>
              </w:rPr>
            </w:pPr>
            <w:r>
              <w:rPr>
                <w:rStyle w:val="normaltextrun"/>
                <w:rFonts w:asciiTheme="majorHAnsi" w:hAnsiTheme="majorHAnsi" w:cs="Arial"/>
                <w:color w:val="000000"/>
                <w:szCs w:val="18"/>
              </w:rPr>
              <w:t>B</w:t>
            </w:r>
            <w:r w:rsidR="00D41DC0" w:rsidRPr="00D41DC0">
              <w:rPr>
                <w:rStyle w:val="normaltextrun"/>
                <w:rFonts w:asciiTheme="majorHAnsi" w:hAnsiTheme="majorHAnsi" w:cs="Arial"/>
                <w:color w:val="000000"/>
                <w:szCs w:val="18"/>
              </w:rPr>
              <w:t>ug fixing for server-side Web API – C#, SQL –</w:t>
            </w:r>
            <w:r w:rsidR="00D41DC0" w:rsidRPr="00D41DC0">
              <w:rPr>
                <w:rStyle w:val="apple-converted-space"/>
                <w:rFonts w:asciiTheme="majorHAnsi" w:hAnsiTheme="majorHAnsi" w:cs="Arial"/>
                <w:color w:val="000000"/>
                <w:szCs w:val="18"/>
              </w:rPr>
              <w:t> </w:t>
            </w:r>
            <w:r w:rsidR="00D41DC0" w:rsidRPr="00D41DC0">
              <w:rPr>
                <w:rStyle w:val="normaltextrun"/>
                <w:rFonts w:asciiTheme="majorHAnsi" w:hAnsiTheme="majorHAnsi" w:cs="Arial"/>
                <w:color w:val="000000"/>
                <w:szCs w:val="18"/>
              </w:rPr>
              <w:t>services, mappings, repositories, entities</w:t>
            </w:r>
          </w:p>
          <w:p w14:paraId="03BF2C60" w14:textId="77777777" w:rsidR="006A0087" w:rsidRPr="006A0087" w:rsidRDefault="006A0087" w:rsidP="006A0087">
            <w:pPr>
              <w:rPr>
                <w:rFonts w:asciiTheme="majorHAnsi" w:hAnsiTheme="majorHAnsi"/>
                <w:szCs w:val="18"/>
              </w:rPr>
            </w:pPr>
          </w:p>
          <w:p w14:paraId="375EE153" w14:textId="6D9832EB" w:rsidR="00AF0B90" w:rsidRDefault="00E71F74">
            <w:pPr>
              <w:pStyle w:val="Heading1"/>
              <w:rPr>
                <w:rFonts w:eastAsiaTheme="minorEastAsia"/>
              </w:rPr>
            </w:pPr>
            <w:r>
              <w:t>Java Developer - Intern</w:t>
            </w:r>
          </w:p>
          <w:p w14:paraId="4DF6EE90" w14:textId="77777777" w:rsidR="00AF0B90" w:rsidRDefault="00E71F7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Great Lakes Higher Education, Madison, WI</w:t>
            </w:r>
          </w:p>
          <w:p w14:paraId="152AFA1C" w14:textId="77777777" w:rsidR="00AF0B90" w:rsidRDefault="00E71F74">
            <w:pPr>
              <w:pStyle w:val="Date"/>
            </w:pPr>
            <w:r>
              <w:t xml:space="preserve">May </w:t>
            </w:r>
            <w:proofErr w:type="gramStart"/>
            <w:r>
              <w:t>14</w:t>
            </w:r>
            <w:r w:rsidRPr="00E71F74">
              <w:rPr>
                <w:vertAlign w:val="superscript"/>
              </w:rPr>
              <w:t>th</w:t>
            </w:r>
            <w:proofErr w:type="gramEnd"/>
            <w:r>
              <w:t xml:space="preserve"> 2015 – August 28</w:t>
            </w:r>
            <w:r w:rsidRPr="00E71F74">
              <w:rPr>
                <w:vertAlign w:val="superscript"/>
              </w:rPr>
              <w:t>th</w:t>
            </w:r>
            <w:r>
              <w:t>, 2015</w:t>
            </w:r>
          </w:p>
          <w:p w14:paraId="2CC9B7F3" w14:textId="15980BDA" w:rsidR="00AF0B90" w:rsidRDefault="00665E6E" w:rsidP="00B25717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Wrote the </w:t>
            </w:r>
            <w:r w:rsidR="006467DE">
              <w:rPr>
                <w:rFonts w:asciiTheme="majorHAnsi" w:hAnsiTheme="majorHAnsi"/>
              </w:rPr>
              <w:t>business-logic backbone of an application</w:t>
            </w:r>
            <w:r>
              <w:rPr>
                <w:rFonts w:asciiTheme="majorHAnsi" w:hAnsiTheme="majorHAnsi"/>
              </w:rPr>
              <w:t xml:space="preserve"> in Java</w:t>
            </w:r>
            <w:r w:rsidR="006467DE">
              <w:rPr>
                <w:rFonts w:asciiTheme="majorHAnsi" w:hAnsiTheme="majorHAnsi"/>
              </w:rPr>
              <w:t>, put into production</w:t>
            </w:r>
          </w:p>
          <w:p w14:paraId="47FC67C8" w14:textId="2AC701D1" w:rsidR="006467DE" w:rsidRDefault="00952D5F" w:rsidP="00B25717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Created DAO’s, SQL queries via NSP’s, </w:t>
            </w:r>
            <w:r w:rsidR="00665E6E">
              <w:rPr>
                <w:rFonts w:asciiTheme="majorHAnsi" w:hAnsiTheme="majorHAnsi"/>
              </w:rPr>
              <w:t>worked with JSON and XML</w:t>
            </w:r>
          </w:p>
          <w:p w14:paraId="7B129E7D" w14:textId="77777777" w:rsidR="00665E6E" w:rsidRDefault="00665E6E" w:rsidP="00B25717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Used Jira project management software, Eclipse Subversive</w:t>
            </w:r>
            <w:r w:rsidR="00D448A6">
              <w:rPr>
                <w:rFonts w:asciiTheme="majorHAnsi" w:hAnsiTheme="majorHAnsi"/>
              </w:rPr>
              <w:t xml:space="preserve"> version control</w:t>
            </w:r>
          </w:p>
          <w:p w14:paraId="51A2AC75" w14:textId="7171552F" w:rsidR="00D448A6" w:rsidRPr="006467DE" w:rsidRDefault="00D448A6" w:rsidP="00B25717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Participated in team meetings and code reviews</w:t>
            </w:r>
            <w:r w:rsidR="005C0C4D">
              <w:rPr>
                <w:rFonts w:asciiTheme="majorHAnsi" w:hAnsiTheme="majorHAnsi"/>
              </w:rPr>
              <w:t>, code refactoring</w:t>
            </w:r>
            <w:r w:rsidR="00F24F6E">
              <w:rPr>
                <w:rFonts w:asciiTheme="majorHAnsi" w:hAnsiTheme="majorHAnsi"/>
              </w:rPr>
              <w:t>, collaboration</w:t>
            </w:r>
          </w:p>
        </w:tc>
      </w:tr>
      <w:tr w:rsidR="00AF0B90" w14:paraId="1AD00038" w14:textId="77777777" w:rsidTr="006A0087">
        <w:trPr>
          <w:trHeight w:val="2406"/>
        </w:trPr>
        <w:sdt>
          <w:sdtPr>
            <w:id w:val="1405184291"/>
            <w:placeholder>
              <w:docPart w:val="7C363D510C6C41C2A0D1100742242FA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7" w:type="dxa"/>
              </w:tcPr>
              <w:p w14:paraId="63C99272" w14:textId="77777777" w:rsidR="00AF0B90" w:rsidRDefault="00E71F74">
                <w:pPr>
                  <w:pStyle w:val="Heading1"/>
                </w:pPr>
                <w:r>
                  <w:t>Education</w:t>
                </w:r>
              </w:p>
            </w:tc>
          </w:sdtContent>
        </w:sdt>
        <w:tc>
          <w:tcPr>
            <w:tcW w:w="8747" w:type="dxa"/>
          </w:tcPr>
          <w:p w14:paraId="47040C23" w14:textId="142D74D8" w:rsidR="00AF0B90" w:rsidRDefault="001B2162">
            <w:pPr>
              <w:pStyle w:val="Heading1"/>
              <w:rPr>
                <w:rFonts w:eastAsiaTheme="minorEastAsia"/>
              </w:rPr>
            </w:pPr>
            <w:r>
              <w:t>Bachelors</w:t>
            </w:r>
            <w:r w:rsidR="006774B6">
              <w:t xml:space="preserve"> of Computer Science</w:t>
            </w:r>
            <w:r w:rsidR="00723A78">
              <w:t xml:space="preserve"> | Business Administration Minor</w:t>
            </w:r>
          </w:p>
          <w:p w14:paraId="50C77A5B" w14:textId="45BBB3F0" w:rsidR="00AF0B90" w:rsidRDefault="006774B6">
            <w:r>
              <w:t>University of Wisconsin – River Falls</w:t>
            </w:r>
            <w:r w:rsidR="00E71F74">
              <w:t xml:space="preserve">, </w:t>
            </w:r>
            <w:r>
              <w:t>WI – May 2016</w:t>
            </w:r>
            <w:r w:rsidR="00821C55">
              <w:t xml:space="preserve"> – 3.7 GPA</w:t>
            </w:r>
          </w:p>
          <w:p w14:paraId="17CD00C0" w14:textId="77777777" w:rsidR="00AF0B90" w:rsidRDefault="006774B6" w:rsidP="006774B6">
            <w:pPr>
              <w:pStyle w:val="ListParagraph"/>
              <w:numPr>
                <w:ilvl w:val="0"/>
                <w:numId w:val="4"/>
              </w:numPr>
            </w:pPr>
            <w:r>
              <w:t xml:space="preserve">Languages – Java, C++, C, C#, Python, SQL, HTML, CSS, JavaScript, </w:t>
            </w:r>
            <w:proofErr w:type="spellStart"/>
            <w:r>
              <w:t>JQuery</w:t>
            </w:r>
            <w:proofErr w:type="spellEnd"/>
            <w:r>
              <w:t>, Bootstrap</w:t>
            </w:r>
          </w:p>
          <w:p w14:paraId="2E0E439E" w14:textId="149A8C33" w:rsidR="006774B6" w:rsidRDefault="006774B6" w:rsidP="006774B6">
            <w:pPr>
              <w:pStyle w:val="ListParagraph"/>
              <w:numPr>
                <w:ilvl w:val="0"/>
                <w:numId w:val="4"/>
              </w:numPr>
            </w:pPr>
            <w:r>
              <w:t>Data Structures &amp; Algorithms – Linked-lists, Stacks, Queues, Trees, Graphs, Hash Tables, recursion, general performance of algorithms. Junit and Mockito testing frameworks</w:t>
            </w:r>
          </w:p>
          <w:p w14:paraId="0FADD4F9" w14:textId="23A37F8B" w:rsidR="006774B6" w:rsidRDefault="00B27C3C" w:rsidP="00B27C3C">
            <w:pPr>
              <w:pStyle w:val="ListParagraph"/>
              <w:numPr>
                <w:ilvl w:val="0"/>
                <w:numId w:val="4"/>
              </w:numPr>
            </w:pPr>
            <w:r>
              <w:t>Business Law – learned the value of complete, specific, and well worded documentation</w:t>
            </w:r>
          </w:p>
        </w:tc>
      </w:tr>
      <w:tr w:rsidR="00AF0B90" w14:paraId="5E67AEAD" w14:textId="77777777" w:rsidTr="006A0087">
        <w:trPr>
          <w:trHeight w:val="1604"/>
        </w:trPr>
        <w:sdt>
          <w:sdtPr>
            <w:id w:val="1893844169"/>
            <w:placeholder>
              <w:docPart w:val="1BFD04732255406493706814888C393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7" w:type="dxa"/>
              </w:tcPr>
              <w:p w14:paraId="6A054ACF" w14:textId="77777777" w:rsidR="00AF0B90" w:rsidRDefault="00E71F74">
                <w:pPr>
                  <w:pStyle w:val="Heading1"/>
                </w:pPr>
                <w:r>
                  <w:t>Leadership</w:t>
                </w:r>
              </w:p>
            </w:tc>
          </w:sdtContent>
        </w:sdt>
        <w:tc>
          <w:tcPr>
            <w:tcW w:w="8747" w:type="dxa"/>
          </w:tcPr>
          <w:p w14:paraId="44CF438B" w14:textId="6C3D8ABF" w:rsidR="00CA5BE9" w:rsidRDefault="00CA5BE9" w:rsidP="00CA5BE9">
            <w:r>
              <w:t>Lead Recitation Program – developed new programming students, thorough explanations of concepts and reasoning, developed labs with professors, discussions, feedback</w:t>
            </w:r>
          </w:p>
          <w:p w14:paraId="6813E5E7" w14:textId="1A847AC3" w:rsidR="00AF0B90" w:rsidRDefault="00CA5BE9" w:rsidP="00CA5BE9">
            <w:r>
              <w:t xml:space="preserve">Resident Assistant – planned meetings, created positive living environment, encouraged involvement, enforced housing policies </w:t>
            </w:r>
          </w:p>
        </w:tc>
      </w:tr>
    </w:tbl>
    <w:p w14:paraId="30AC4E37" w14:textId="77777777" w:rsidR="00AF0B90" w:rsidRDefault="00AF0B90"/>
    <w:sectPr w:rsidR="00AF0B90" w:rsidSect="000D7EF7">
      <w:footerReference w:type="default" r:id="rId9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868D6F" w14:textId="77777777" w:rsidR="002449C2" w:rsidRDefault="002449C2">
      <w:pPr>
        <w:spacing w:after="0" w:line="240" w:lineRule="auto"/>
      </w:pPr>
      <w:r>
        <w:separator/>
      </w:r>
    </w:p>
  </w:endnote>
  <w:endnote w:type="continuationSeparator" w:id="0">
    <w:p w14:paraId="4209C1D4" w14:textId="77777777" w:rsidR="002449C2" w:rsidRDefault="00244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Caption w:val="Footer layout table"/>
    </w:tblPr>
    <w:tblGrid>
      <w:gridCol w:w="2016"/>
      <w:gridCol w:w="8784"/>
    </w:tblGrid>
    <w:tr w:rsidR="00E71F74" w14:paraId="4466A462" w14:textId="77777777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129DD0C0" w14:textId="016785C9" w:rsidR="00E71F74" w:rsidRDefault="00E71F74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152BE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p w14:paraId="4B5E0CAC" w14:textId="77777777" w:rsidR="00E71F74" w:rsidRDefault="002449C2">
          <w:pPr>
            <w:pStyle w:val="Footer"/>
          </w:pPr>
          <w:sdt>
            <w:sdtPr>
              <w:alias w:val="Your Name"/>
              <w:tag w:val=""/>
              <w:id w:val="-1184592690"/>
              <w:placeholder>
                <w:docPart w:val="0B57C2459F4F4560810EE44EC2FFE74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r w:rsidR="00E71F74">
                <w:t>Dakota Castleberg</w:t>
              </w:r>
            </w:sdtContent>
          </w:sdt>
        </w:p>
        <w:p w14:paraId="721901CA" w14:textId="7895AD46" w:rsidR="00E71F74" w:rsidRDefault="002449C2">
          <w:pPr>
            <w:pStyle w:val="Footer"/>
          </w:pPr>
          <w:sdt>
            <w:sdtPr>
              <w:alias w:val="Street Address"/>
              <w:tag w:val=""/>
              <w:id w:val="1530058015"/>
              <w:placeholder>
                <w:docPart w:val="38AF00EB0D354E2F92835D4ED9FC473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574E40">
                <w:t>7601 32nd Ave N APT 210, MN</w:t>
              </w:r>
            </w:sdtContent>
          </w:sdt>
          <w:r w:rsidR="00E71F74">
            <w:t xml:space="preserve"> – </w:t>
          </w:r>
          <w:sdt>
            <w:sdtPr>
              <w:alias w:val="Telephone"/>
              <w:tag w:val=""/>
              <w:id w:val="-145366429"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r w:rsidR="00E71F74">
                <w:t>6083451896</w:t>
              </w:r>
            </w:sdtContent>
          </w:sdt>
          <w:r w:rsidR="00E71F74">
            <w:t xml:space="preserve"> – </w:t>
          </w:r>
          <w:sdt>
            <w:sdtPr>
              <w:alias w:val="Email"/>
              <w:tag w:val=""/>
              <w:id w:val="1846358867"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921C75">
                <w:t xml:space="preserve">Dakota.castleberg18@gmail.com                      </w:t>
              </w:r>
              <w:proofErr w:type="gramStart"/>
              <w:r w:rsidR="00921C75">
                <w:t>GitHub :</w:t>
              </w:r>
              <w:proofErr w:type="gramEnd"/>
              <w:r w:rsidR="00921C75">
                <w:t xml:space="preserve"> https://github.com/DaCastle                                                                                                              Personal Site : http://dakotacastleberg.netlify.com</w:t>
              </w:r>
            </w:sdtContent>
          </w:sdt>
        </w:p>
      </w:tc>
    </w:tr>
  </w:tbl>
  <w:p w14:paraId="30BD2323" w14:textId="77777777" w:rsidR="00E71F74" w:rsidRDefault="00E71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F266E" w14:textId="77777777" w:rsidR="002449C2" w:rsidRDefault="002449C2">
      <w:pPr>
        <w:spacing w:after="0" w:line="240" w:lineRule="auto"/>
      </w:pPr>
      <w:r>
        <w:separator/>
      </w:r>
    </w:p>
  </w:footnote>
  <w:footnote w:type="continuationSeparator" w:id="0">
    <w:p w14:paraId="77F5C0D5" w14:textId="77777777" w:rsidR="002449C2" w:rsidRDefault="00244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93218"/>
    <w:multiLevelType w:val="hybridMultilevel"/>
    <w:tmpl w:val="781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B1527"/>
    <w:multiLevelType w:val="hybridMultilevel"/>
    <w:tmpl w:val="63A8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77633"/>
    <w:multiLevelType w:val="hybridMultilevel"/>
    <w:tmpl w:val="9E907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1CC"/>
    <w:multiLevelType w:val="hybridMultilevel"/>
    <w:tmpl w:val="137A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02F86"/>
    <w:multiLevelType w:val="hybridMultilevel"/>
    <w:tmpl w:val="D8BC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101C7"/>
    <w:multiLevelType w:val="hybridMultilevel"/>
    <w:tmpl w:val="A72A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30F8F"/>
    <w:multiLevelType w:val="hybridMultilevel"/>
    <w:tmpl w:val="4066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F7"/>
    <w:rsid w:val="000A1460"/>
    <w:rsid w:val="000B174F"/>
    <w:rsid w:val="000C1EE1"/>
    <w:rsid w:val="000C4A00"/>
    <w:rsid w:val="000D7EF7"/>
    <w:rsid w:val="00152BEF"/>
    <w:rsid w:val="001B2162"/>
    <w:rsid w:val="001D76AC"/>
    <w:rsid w:val="002449C2"/>
    <w:rsid w:val="00262A7D"/>
    <w:rsid w:val="002765FA"/>
    <w:rsid w:val="002B394E"/>
    <w:rsid w:val="00307B84"/>
    <w:rsid w:val="00314FD3"/>
    <w:rsid w:val="003A5E2C"/>
    <w:rsid w:val="00451A47"/>
    <w:rsid w:val="0047515A"/>
    <w:rsid w:val="00491CEF"/>
    <w:rsid w:val="004D37EA"/>
    <w:rsid w:val="004F0168"/>
    <w:rsid w:val="005204A2"/>
    <w:rsid w:val="0053389C"/>
    <w:rsid w:val="00574E40"/>
    <w:rsid w:val="005B1FDA"/>
    <w:rsid w:val="005C0C4D"/>
    <w:rsid w:val="005C3BF3"/>
    <w:rsid w:val="005F6473"/>
    <w:rsid w:val="006467DE"/>
    <w:rsid w:val="00665E6E"/>
    <w:rsid w:val="006774B6"/>
    <w:rsid w:val="006A0087"/>
    <w:rsid w:val="006A08D0"/>
    <w:rsid w:val="006C2672"/>
    <w:rsid w:val="006C29C5"/>
    <w:rsid w:val="006D1E32"/>
    <w:rsid w:val="007108AE"/>
    <w:rsid w:val="00723A78"/>
    <w:rsid w:val="00726DDC"/>
    <w:rsid w:val="0076514C"/>
    <w:rsid w:val="00790F50"/>
    <w:rsid w:val="007F6688"/>
    <w:rsid w:val="00821C55"/>
    <w:rsid w:val="00884CBC"/>
    <w:rsid w:val="00921C75"/>
    <w:rsid w:val="00952D5F"/>
    <w:rsid w:val="009538D5"/>
    <w:rsid w:val="009709AD"/>
    <w:rsid w:val="009E5FA5"/>
    <w:rsid w:val="00A17ACE"/>
    <w:rsid w:val="00A303DD"/>
    <w:rsid w:val="00A40894"/>
    <w:rsid w:val="00A63727"/>
    <w:rsid w:val="00AE24EE"/>
    <w:rsid w:val="00AE4837"/>
    <w:rsid w:val="00AE7832"/>
    <w:rsid w:val="00AF0B90"/>
    <w:rsid w:val="00B25717"/>
    <w:rsid w:val="00B27C3C"/>
    <w:rsid w:val="00B44C52"/>
    <w:rsid w:val="00B95960"/>
    <w:rsid w:val="00BA4490"/>
    <w:rsid w:val="00BF6BCB"/>
    <w:rsid w:val="00C41C9D"/>
    <w:rsid w:val="00CA5BE9"/>
    <w:rsid w:val="00D3722C"/>
    <w:rsid w:val="00D41DC0"/>
    <w:rsid w:val="00D448A6"/>
    <w:rsid w:val="00DA6070"/>
    <w:rsid w:val="00DD30CD"/>
    <w:rsid w:val="00E00D8F"/>
    <w:rsid w:val="00E71F74"/>
    <w:rsid w:val="00E97C46"/>
    <w:rsid w:val="00F24F6E"/>
    <w:rsid w:val="00F61D4B"/>
    <w:rsid w:val="00F679A7"/>
    <w:rsid w:val="00FE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6B216"/>
  <w15:chartTrackingRefBased/>
  <w15:docId w15:val="{931DD528-945C-48EF-97C6-DD36C693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sz w:val="18"/>
        <w:szCs w:val="1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pPr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F304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F4157" w:themeColor="accent1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spacing w:after="80"/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5F304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paragraph" w:styleId="ListParagraph">
    <w:name w:val="List Paragraph"/>
    <w:basedOn w:val="Normal"/>
    <w:uiPriority w:val="34"/>
    <w:unhideWhenUsed/>
    <w:qFormat/>
    <w:rsid w:val="006467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38D5"/>
    <w:rPr>
      <w:color w:val="7B2F6B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0C4D"/>
    <w:rPr>
      <w:color w:val="F5993C" w:themeColor="followedHyperlink"/>
      <w:u w:val="single"/>
    </w:rPr>
  </w:style>
  <w:style w:type="character" w:customStyle="1" w:styleId="normaltextrun">
    <w:name w:val="normaltextrun"/>
    <w:basedOn w:val="DefaultParagraphFont"/>
    <w:rsid w:val="005204A2"/>
  </w:style>
  <w:style w:type="character" w:customStyle="1" w:styleId="apple-converted-space">
    <w:name w:val="apple-converted-space"/>
    <w:basedOn w:val="DefaultParagraphFont"/>
    <w:rsid w:val="00520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kot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6EC9844968B4D1AACE5BC29FB366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A9292-EDAD-4694-BC69-E44994E28ACD}"/>
      </w:docPartPr>
      <w:docPartBody>
        <w:p w:rsidR="007D3423" w:rsidRDefault="004362FE">
          <w:pPr>
            <w:pStyle w:val="36EC9844968B4D1AACE5BC29FB366ED7"/>
          </w:pPr>
          <w:r>
            <w:t>Your Name</w:t>
          </w:r>
        </w:p>
      </w:docPartBody>
    </w:docPart>
    <w:docPart>
      <w:docPartPr>
        <w:name w:val="28C64BE5E1DB4D7BACB3815055BA3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B3ADB-85A4-424E-83AC-14A5AF58CDA1}"/>
      </w:docPartPr>
      <w:docPartBody>
        <w:p w:rsidR="007D3423" w:rsidRDefault="004362FE">
          <w:pPr>
            <w:pStyle w:val="28C64BE5E1DB4D7BACB3815055BA3477"/>
          </w:pPr>
          <w:r>
            <w:t>Street Address, City, ST ZIP Code</w:t>
          </w:r>
        </w:p>
      </w:docPartBody>
    </w:docPart>
    <w:docPart>
      <w:docPartPr>
        <w:name w:val="C458B496C9E9472DACB39B3EF0DCB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D8B65-4C9B-4993-99B4-E31192809A7E}"/>
      </w:docPartPr>
      <w:docPartBody>
        <w:p w:rsidR="007D3423" w:rsidRDefault="004362FE">
          <w:pPr>
            <w:pStyle w:val="C458B496C9E9472DACB39B3EF0DCB80C"/>
          </w:pPr>
          <w:r>
            <w:t>Telephone</w:t>
          </w:r>
        </w:p>
      </w:docPartBody>
    </w:docPart>
    <w:docPart>
      <w:docPartPr>
        <w:name w:val="427D21127FF34A7ABC5E1010F2780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B3140-054A-4DA9-A877-6984740C847F}"/>
      </w:docPartPr>
      <w:docPartBody>
        <w:p w:rsidR="007D3423" w:rsidRDefault="004362FE">
          <w:pPr>
            <w:pStyle w:val="427D21127FF34A7ABC5E1010F2780186"/>
          </w:pPr>
          <w:r>
            <w:t>Email</w:t>
          </w:r>
        </w:p>
      </w:docPartBody>
    </w:docPart>
    <w:docPart>
      <w:docPartPr>
        <w:name w:val="A3E78CBDE5DF4F82828843AB1C276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3F8D5-7F9E-4D3A-86DB-131079FB39AE}"/>
      </w:docPartPr>
      <w:docPartBody>
        <w:p w:rsidR="007D3423" w:rsidRDefault="004362FE">
          <w:pPr>
            <w:pStyle w:val="A3E78CBDE5DF4F82828843AB1C276219"/>
          </w:pPr>
          <w:r>
            <w:t>Experience</w:t>
          </w:r>
        </w:p>
      </w:docPartBody>
    </w:docPart>
    <w:docPart>
      <w:docPartPr>
        <w:name w:val="7C363D510C6C41C2A0D1100742242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C876F-DD0A-431E-96E8-629120F71CCB}"/>
      </w:docPartPr>
      <w:docPartBody>
        <w:p w:rsidR="007D3423" w:rsidRDefault="004362FE">
          <w:pPr>
            <w:pStyle w:val="7C363D510C6C41C2A0D1100742242FAB"/>
          </w:pPr>
          <w:r>
            <w:t>Education</w:t>
          </w:r>
        </w:p>
      </w:docPartBody>
    </w:docPart>
    <w:docPart>
      <w:docPartPr>
        <w:name w:val="1BFD04732255406493706814888C3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9166C-ED59-41FA-BCAD-E4D8B12B9DD4}"/>
      </w:docPartPr>
      <w:docPartBody>
        <w:p w:rsidR="007D3423" w:rsidRDefault="004362FE">
          <w:pPr>
            <w:pStyle w:val="1BFD04732255406493706814888C3934"/>
          </w:pPr>
          <w:r>
            <w:t>Leadership</w:t>
          </w:r>
        </w:p>
      </w:docPartBody>
    </w:docPart>
    <w:docPart>
      <w:docPartPr>
        <w:name w:val="0B57C2459F4F4560810EE44EC2FFE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5B673-CA04-4762-97D2-24A08EBE3302}"/>
      </w:docPartPr>
      <w:docPartBody>
        <w:p w:rsidR="007D3423" w:rsidRDefault="004362FE">
          <w:pPr>
            <w:pStyle w:val="0B57C2459F4F4560810EE44EC2FFE741"/>
          </w:pPr>
          <w:r>
            <w:t>References</w:t>
          </w:r>
        </w:p>
      </w:docPartBody>
    </w:docPart>
    <w:docPart>
      <w:docPartPr>
        <w:name w:val="38AF00EB0D354E2F92835D4ED9FC4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F52BC-FB7A-4BF2-98CF-5CB77BD71C8D}"/>
      </w:docPartPr>
      <w:docPartBody>
        <w:p w:rsidR="007D3423" w:rsidRDefault="004362FE">
          <w:pPr>
            <w:pStyle w:val="38AF00EB0D354E2F92835D4ED9FC4736"/>
          </w:pPr>
          <w:r>
            <w:t>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2FE"/>
    <w:rsid w:val="00065ADB"/>
    <w:rsid w:val="00095C19"/>
    <w:rsid w:val="003A2D7B"/>
    <w:rsid w:val="003F5543"/>
    <w:rsid w:val="004362FE"/>
    <w:rsid w:val="005D242A"/>
    <w:rsid w:val="006274C7"/>
    <w:rsid w:val="00656080"/>
    <w:rsid w:val="007D3423"/>
    <w:rsid w:val="00816CA6"/>
    <w:rsid w:val="00BA30A1"/>
    <w:rsid w:val="00BA7308"/>
    <w:rsid w:val="00C11BD7"/>
    <w:rsid w:val="00ED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EC9844968B4D1AACE5BC29FB366ED7">
    <w:name w:val="36EC9844968B4D1AACE5BC29FB366ED7"/>
  </w:style>
  <w:style w:type="paragraph" w:customStyle="1" w:styleId="28C64BE5E1DB4D7BACB3815055BA3477">
    <w:name w:val="28C64BE5E1DB4D7BACB3815055BA3477"/>
  </w:style>
  <w:style w:type="paragraph" w:customStyle="1" w:styleId="C458B496C9E9472DACB39B3EF0DCB80C">
    <w:name w:val="C458B496C9E9472DACB39B3EF0DCB80C"/>
  </w:style>
  <w:style w:type="paragraph" w:customStyle="1" w:styleId="427D21127FF34A7ABC5E1010F2780186">
    <w:name w:val="427D21127FF34A7ABC5E1010F2780186"/>
  </w:style>
  <w:style w:type="paragraph" w:customStyle="1" w:styleId="C7E244A92D694E82B2E332CF2752631E">
    <w:name w:val="C7E244A92D694E82B2E332CF2752631E"/>
  </w:style>
  <w:style w:type="paragraph" w:customStyle="1" w:styleId="4275C67E65CC4EA69DADDBB1AE76A851">
    <w:name w:val="4275C67E65CC4EA69DADDBB1AE76A851"/>
  </w:style>
  <w:style w:type="paragraph" w:customStyle="1" w:styleId="A3E78CBDE5DF4F82828843AB1C276219">
    <w:name w:val="A3E78CBDE5DF4F82828843AB1C276219"/>
  </w:style>
  <w:style w:type="paragraph" w:customStyle="1" w:styleId="FDD8419C1C0E4CC9B6FE52FDC18CD8BD">
    <w:name w:val="FDD8419C1C0E4CC9B6FE52FDC18CD8BD"/>
  </w:style>
  <w:style w:type="paragraph" w:customStyle="1" w:styleId="39AADF1F7E1B424F9B6BB8878B1181A7">
    <w:name w:val="39AADF1F7E1B424F9B6BB8878B1181A7"/>
  </w:style>
  <w:style w:type="paragraph" w:customStyle="1" w:styleId="7005C01AA5F44B078E549B09FB098A3B">
    <w:name w:val="7005C01AA5F44B078E549B09FB098A3B"/>
  </w:style>
  <w:style w:type="paragraph" w:customStyle="1" w:styleId="B8B1A7E97ABC4C53BB8C45DAA15227E8">
    <w:name w:val="B8B1A7E97ABC4C53BB8C45DAA15227E8"/>
  </w:style>
  <w:style w:type="paragraph" w:customStyle="1" w:styleId="0B4B49AB0E1D45A2B219C3558350B0D3">
    <w:name w:val="0B4B49AB0E1D45A2B219C3558350B0D3"/>
  </w:style>
  <w:style w:type="paragraph" w:customStyle="1" w:styleId="AFD45C52BEB048488D27500B747272C5">
    <w:name w:val="AFD45C52BEB048488D27500B747272C5"/>
  </w:style>
  <w:style w:type="paragraph" w:customStyle="1" w:styleId="70EAEBDC73C64DDB9B9B0FEA9DCEECB4">
    <w:name w:val="70EAEBDC73C64DDB9B9B0FEA9DCEECB4"/>
  </w:style>
  <w:style w:type="paragraph" w:customStyle="1" w:styleId="978DCF5A653F4C80B649707B043BCA12">
    <w:name w:val="978DCF5A653F4C80B649707B043BCA12"/>
  </w:style>
  <w:style w:type="paragraph" w:customStyle="1" w:styleId="79F537C1365C493F9E74F0D3F01D2BBA">
    <w:name w:val="79F537C1365C493F9E74F0D3F01D2BBA"/>
  </w:style>
  <w:style w:type="paragraph" w:customStyle="1" w:styleId="D7710D01B37041EDBDC0D397DAFD48BA">
    <w:name w:val="D7710D01B37041EDBDC0D397DAFD48BA"/>
  </w:style>
  <w:style w:type="paragraph" w:customStyle="1" w:styleId="111C62407C9643F89FA952053253F61D">
    <w:name w:val="111C62407C9643F89FA952053253F61D"/>
  </w:style>
  <w:style w:type="paragraph" w:customStyle="1" w:styleId="E4B90BEFBBD049CAAF5CF409B1C154BD">
    <w:name w:val="E4B90BEFBBD049CAAF5CF409B1C154BD"/>
  </w:style>
  <w:style w:type="paragraph" w:customStyle="1" w:styleId="7C363D510C6C41C2A0D1100742242FAB">
    <w:name w:val="7C363D510C6C41C2A0D1100742242FAB"/>
  </w:style>
  <w:style w:type="paragraph" w:customStyle="1" w:styleId="C8DFF5EF3ED04E3CB1724A15EEB0AFCE">
    <w:name w:val="C8DFF5EF3ED04E3CB1724A15EEB0AFCE"/>
  </w:style>
  <w:style w:type="paragraph" w:customStyle="1" w:styleId="644B98DC02D54DF58447C6AC25E19A0A">
    <w:name w:val="644B98DC02D54DF58447C6AC25E19A0A"/>
  </w:style>
  <w:style w:type="paragraph" w:customStyle="1" w:styleId="BD352E5E239F499FB54140586E097999">
    <w:name w:val="BD352E5E239F499FB54140586E097999"/>
  </w:style>
  <w:style w:type="paragraph" w:customStyle="1" w:styleId="10FDC426D7C747CB8FA244CCD64EC9DB">
    <w:name w:val="10FDC426D7C747CB8FA244CCD64EC9DB"/>
  </w:style>
  <w:style w:type="paragraph" w:customStyle="1" w:styleId="5B8FED8F31AC4604BF1414100408B41E">
    <w:name w:val="5B8FED8F31AC4604BF1414100408B41E"/>
  </w:style>
  <w:style w:type="paragraph" w:customStyle="1" w:styleId="7C27B47486954343ADFA635600C0E08D">
    <w:name w:val="7C27B47486954343ADFA635600C0E08D"/>
  </w:style>
  <w:style w:type="paragraph" w:customStyle="1" w:styleId="F5AB664B5A874384AFAB89F22003A815">
    <w:name w:val="F5AB664B5A874384AFAB89F22003A815"/>
  </w:style>
  <w:style w:type="paragraph" w:customStyle="1" w:styleId="1BFD04732255406493706814888C3934">
    <w:name w:val="1BFD04732255406493706814888C3934"/>
  </w:style>
  <w:style w:type="paragraph" w:customStyle="1" w:styleId="A329968B61334EFE8D60CF6AC1FD0A3F">
    <w:name w:val="A329968B61334EFE8D60CF6AC1FD0A3F"/>
  </w:style>
  <w:style w:type="paragraph" w:customStyle="1" w:styleId="0B57C2459F4F4560810EE44EC2FFE741">
    <w:name w:val="0B57C2459F4F4560810EE44EC2FFE741"/>
  </w:style>
  <w:style w:type="paragraph" w:customStyle="1" w:styleId="E6153FD31DF5407FBFA8D88E308631B8">
    <w:name w:val="E6153FD31DF5407FBFA8D88E308631B8"/>
  </w:style>
  <w:style w:type="paragraph" w:customStyle="1" w:styleId="38AF00EB0D354E2F92835D4ED9FC4736">
    <w:name w:val="38AF00EB0D354E2F92835D4ED9FC4736"/>
  </w:style>
  <w:style w:type="paragraph" w:customStyle="1" w:styleId="0DAEAF0B452B49D6B42C4E3F136D977C">
    <w:name w:val="0DAEAF0B452B49D6B42C4E3F136D977C"/>
    <w:rsid w:val="004362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7601 32nd Ave N APT 210, MN</CompanyAddress>
  <CompanyPhone>6083451896</CompanyPhone>
  <CompanyFax>Dakota.castleberg18@gmail.com                      GitHub : https://github.com/DaCastle                                                                                                              Personal Site : http://dakotacastleberg.netlify.com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A5C7EF-30DB-418F-944C-F252F2352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</Template>
  <TotalTime>43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Castleberg</dc:creator>
  <cp:keywords/>
  <dc:description/>
  <cp:lastModifiedBy>Dakota Castleberg</cp:lastModifiedBy>
  <cp:revision>12</cp:revision>
  <cp:lastPrinted>2017-04-07T13:22:00Z</cp:lastPrinted>
  <dcterms:created xsi:type="dcterms:W3CDTF">2017-05-18T23:06:00Z</dcterms:created>
  <dcterms:modified xsi:type="dcterms:W3CDTF">2017-10-18T19:23:00Z</dcterms:modified>
</cp:coreProperties>
</file>